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1837D" w14:textId="0E12751E" w:rsidR="00E81978" w:rsidRPr="00AB5BA3" w:rsidRDefault="00000000">
      <w:pPr>
        <w:pStyle w:val="Ttulo"/>
      </w:pPr>
      <w:sdt>
        <w:sdtPr>
          <w:alias w:val="Título:"/>
          <w:tag w:val="Título:"/>
          <w:id w:val="726351117"/>
          <w:placeholder>
            <w:docPart w:val="15186DD6DD324EC38569A222489423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471BCB">
            <w:t>Formulación De Proyecto De Software</w:t>
          </w:r>
        </w:sdtContent>
      </w:sdt>
    </w:p>
    <w:p w14:paraId="0F2D3460" w14:textId="5C15CED2" w:rsidR="00E81978" w:rsidRPr="00AB5BA3" w:rsidRDefault="00471BCB" w:rsidP="00471BCB">
      <w:pPr>
        <w:pStyle w:val="Ttulo21"/>
      </w:pPr>
      <w:proofErr w:type="spellStart"/>
      <w:r>
        <w:t>Kemel.Online</w:t>
      </w:r>
      <w:proofErr w:type="spellEnd"/>
    </w:p>
    <w:p w14:paraId="543EF1E2" w14:textId="0886D132" w:rsidR="00E81978" w:rsidRPr="00AB5BA3" w:rsidRDefault="00471BCB">
      <w:pPr>
        <w:pStyle w:val="Ttulo"/>
      </w:pPr>
      <w:r>
        <w:t>Jose Luis Paez Lozada</w:t>
      </w:r>
    </w:p>
    <w:p w14:paraId="0DD24EFC" w14:textId="3504CFDC" w:rsidR="00E81978" w:rsidRDefault="00471BCB" w:rsidP="00B823AA">
      <w:pPr>
        <w:pStyle w:val="Ttulo21"/>
      </w:pPr>
      <w:r>
        <w:t>Ficha: 2824003</w:t>
      </w:r>
    </w:p>
    <w:p w14:paraId="65BF2666" w14:textId="77777777" w:rsidR="00471BCB" w:rsidRDefault="00471BCB" w:rsidP="00B823AA">
      <w:pPr>
        <w:pStyle w:val="Ttulo21"/>
      </w:pPr>
    </w:p>
    <w:p w14:paraId="5BA49B38" w14:textId="77777777" w:rsidR="00471BCB" w:rsidRDefault="00471BCB" w:rsidP="00B823AA">
      <w:pPr>
        <w:pStyle w:val="Ttulo21"/>
      </w:pPr>
    </w:p>
    <w:p w14:paraId="3C77AA09" w14:textId="77777777" w:rsidR="00471BCB" w:rsidRDefault="00471BCB" w:rsidP="00B823AA">
      <w:pPr>
        <w:pStyle w:val="Ttulo21"/>
      </w:pPr>
    </w:p>
    <w:p w14:paraId="316A9A0E" w14:textId="77777777" w:rsidR="00471BCB" w:rsidRDefault="00471BCB" w:rsidP="00B823AA">
      <w:pPr>
        <w:pStyle w:val="Ttulo21"/>
      </w:pPr>
    </w:p>
    <w:p w14:paraId="0BAA83E6" w14:textId="77777777" w:rsidR="00471BCB" w:rsidRDefault="00471BCB" w:rsidP="00B823AA">
      <w:pPr>
        <w:pStyle w:val="Ttulo21"/>
      </w:pPr>
    </w:p>
    <w:p w14:paraId="703DA561" w14:textId="77777777" w:rsidR="00471BCB" w:rsidRDefault="00471BCB" w:rsidP="00471BCB">
      <w:pPr>
        <w:pStyle w:val="Ttulo21"/>
        <w:jc w:val="left"/>
      </w:pPr>
    </w:p>
    <w:p w14:paraId="46C648BA" w14:textId="28C91E06" w:rsidR="00471BCB" w:rsidRDefault="00471BCB" w:rsidP="00B823AA">
      <w:pPr>
        <w:pStyle w:val="Ttulo21"/>
      </w:pPr>
      <w:r>
        <w:t>Servicio Nacional De Aprendizaje</w:t>
      </w:r>
    </w:p>
    <w:p w14:paraId="57A73885" w14:textId="179D73BB" w:rsidR="00471BCB" w:rsidRDefault="00471BCB" w:rsidP="00B823AA">
      <w:pPr>
        <w:pStyle w:val="Ttulo21"/>
      </w:pPr>
      <w:r>
        <w:t>CIMI</w:t>
      </w:r>
    </w:p>
    <w:p w14:paraId="57409661" w14:textId="7744C166" w:rsidR="00471BCB" w:rsidRDefault="00471BCB" w:rsidP="00B823AA">
      <w:pPr>
        <w:pStyle w:val="Ttulo21"/>
      </w:pPr>
      <w:r>
        <w:t>Análisis Y Desarrollo De Software</w:t>
      </w:r>
    </w:p>
    <w:p w14:paraId="0AA96663" w14:textId="3BF45E0E" w:rsidR="00471BCB" w:rsidRPr="00AB5BA3" w:rsidRDefault="00471BCB" w:rsidP="00B823AA">
      <w:pPr>
        <w:pStyle w:val="Ttulo21"/>
      </w:pPr>
      <w:r>
        <w:t>Agosto 2024</w:t>
      </w:r>
    </w:p>
    <w:p w14:paraId="0FBA3D92" w14:textId="0CAD05F6" w:rsidR="0015571A" w:rsidRDefault="0015571A" w:rsidP="0015571A">
      <w:pPr>
        <w:pStyle w:val="Ttulodeseccin"/>
        <w:jc w:val="left"/>
      </w:pPr>
    </w:p>
    <w:sdt>
      <w:sdtPr>
        <w:id w:val="-16096515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szCs w:val="24"/>
        </w:rPr>
      </w:sdtEndPr>
      <w:sdtContent>
        <w:p w14:paraId="34BA655A" w14:textId="77777777" w:rsidR="009E173E" w:rsidRDefault="009E173E" w:rsidP="0015571A">
          <w:pPr>
            <w:pStyle w:val="TtuloTDC"/>
            <w:spacing w:line="720" w:lineRule="auto"/>
            <w:jc w:val="center"/>
          </w:pPr>
        </w:p>
        <w:p w14:paraId="38F9949C" w14:textId="77777777" w:rsidR="009E173E" w:rsidRDefault="009E173E" w:rsidP="0015571A">
          <w:pPr>
            <w:pStyle w:val="TtuloTDC"/>
            <w:spacing w:line="720" w:lineRule="auto"/>
            <w:jc w:val="center"/>
          </w:pPr>
        </w:p>
        <w:p w14:paraId="3EC61FCD" w14:textId="77777777" w:rsidR="009E173E" w:rsidRDefault="009E173E" w:rsidP="0015571A">
          <w:pPr>
            <w:pStyle w:val="TtuloTDC"/>
            <w:spacing w:line="720" w:lineRule="auto"/>
            <w:jc w:val="center"/>
          </w:pPr>
        </w:p>
        <w:p w14:paraId="210A2FBD" w14:textId="77777777" w:rsidR="009E173E" w:rsidRDefault="009E173E" w:rsidP="0015571A">
          <w:pPr>
            <w:pStyle w:val="TtuloTDC"/>
            <w:spacing w:line="720" w:lineRule="auto"/>
            <w:jc w:val="center"/>
          </w:pPr>
        </w:p>
        <w:p w14:paraId="7EEE15C8" w14:textId="0561EF09" w:rsidR="0015571A" w:rsidRDefault="00A91080" w:rsidP="0015571A">
          <w:pPr>
            <w:pStyle w:val="TtuloTDC"/>
            <w:spacing w:line="720" w:lineRule="auto"/>
            <w:jc w:val="center"/>
          </w:pPr>
          <w:r>
            <w:t>CONTENIDO</w:t>
          </w:r>
        </w:p>
        <w:p w14:paraId="6ADD7F97" w14:textId="4F3BC86D" w:rsidR="00437A9C" w:rsidRDefault="0015571A">
          <w:pPr>
            <w:pStyle w:val="TDC2"/>
            <w:tabs>
              <w:tab w:val="right" w:leader="dot" w:pos="9016"/>
            </w:tabs>
            <w:rPr>
              <w:noProof/>
              <w:kern w:val="2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934547" w:history="1">
            <w:r w:rsidR="00437A9C" w:rsidRPr="0079433C">
              <w:rPr>
                <w:rStyle w:val="Hipervnculo"/>
                <w:noProof/>
              </w:rPr>
              <w:t>INTRODUCIÓN</w:t>
            </w:r>
            <w:r w:rsidR="00437A9C">
              <w:rPr>
                <w:noProof/>
                <w:webHidden/>
              </w:rPr>
              <w:tab/>
            </w:r>
            <w:r w:rsidR="00437A9C">
              <w:rPr>
                <w:noProof/>
                <w:webHidden/>
              </w:rPr>
              <w:fldChar w:fldCharType="begin"/>
            </w:r>
            <w:r w:rsidR="00437A9C">
              <w:rPr>
                <w:noProof/>
                <w:webHidden/>
              </w:rPr>
              <w:instrText xml:space="preserve"> PAGEREF _Toc173934547 \h </w:instrText>
            </w:r>
            <w:r w:rsidR="00437A9C">
              <w:rPr>
                <w:noProof/>
                <w:webHidden/>
              </w:rPr>
            </w:r>
            <w:r w:rsidR="00437A9C">
              <w:rPr>
                <w:noProof/>
                <w:webHidden/>
              </w:rPr>
              <w:fldChar w:fldCharType="separate"/>
            </w:r>
            <w:r w:rsidR="00437A9C">
              <w:rPr>
                <w:noProof/>
                <w:webHidden/>
              </w:rPr>
              <w:t>3</w:t>
            </w:r>
            <w:r w:rsidR="00437A9C">
              <w:rPr>
                <w:noProof/>
                <w:webHidden/>
              </w:rPr>
              <w:fldChar w:fldCharType="end"/>
            </w:r>
          </w:hyperlink>
        </w:p>
        <w:p w14:paraId="4E74B5D2" w14:textId="05F33E91" w:rsidR="00437A9C" w:rsidRDefault="00437A9C">
          <w:pPr>
            <w:pStyle w:val="TDC2"/>
            <w:tabs>
              <w:tab w:val="right" w:leader="dot" w:pos="9016"/>
            </w:tabs>
            <w:rPr>
              <w:noProof/>
              <w:kern w:val="2"/>
              <w:lang w:val="es-CO" w:eastAsia="es-CO"/>
              <w14:ligatures w14:val="standardContextual"/>
            </w:rPr>
          </w:pPr>
          <w:hyperlink w:anchor="_Toc173934548" w:history="1">
            <w:r w:rsidRPr="0079433C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_Toc173934548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01DC4" w14:textId="5EDA3333" w:rsidR="00437A9C" w:rsidRDefault="00437A9C">
          <w:pPr>
            <w:pStyle w:val="TDC3"/>
            <w:tabs>
              <w:tab w:val="right" w:leader="dot" w:pos="9016"/>
            </w:tabs>
            <w:rPr>
              <w:noProof/>
              <w:kern w:val="2"/>
              <w:lang w:val="es-CO" w:eastAsia="es-CO"/>
              <w14:ligatures w14:val="standardContextual"/>
            </w:rPr>
          </w:pPr>
          <w:hyperlink w:anchor="_Toc173934549" w:history="1">
            <w:r w:rsidRPr="0079433C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_Toc173934549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2D84B" w14:textId="01B7D829" w:rsidR="00437A9C" w:rsidRDefault="00437A9C">
          <w:pPr>
            <w:pStyle w:val="TDC3"/>
            <w:tabs>
              <w:tab w:val="right" w:leader="dot" w:pos="9016"/>
            </w:tabs>
            <w:rPr>
              <w:noProof/>
              <w:kern w:val="2"/>
              <w:lang w:val="es-CO" w:eastAsia="es-CO"/>
              <w14:ligatures w14:val="standardContextual"/>
            </w:rPr>
          </w:pPr>
          <w:hyperlink w:anchor="_Toc173934550" w:history="1">
            <w:r w:rsidRPr="0079433C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_Toc173934550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0AB42" w14:textId="259F9CC3" w:rsidR="00437A9C" w:rsidRDefault="00437A9C">
          <w:pPr>
            <w:pStyle w:val="TDC2"/>
            <w:tabs>
              <w:tab w:val="right" w:leader="dot" w:pos="9016"/>
            </w:tabs>
            <w:rPr>
              <w:noProof/>
              <w:kern w:val="2"/>
              <w:lang w:val="es-CO" w:eastAsia="es-CO"/>
              <w14:ligatures w14:val="standardContextual"/>
            </w:rPr>
          </w:pPr>
          <w:hyperlink w:anchor="_Toc173934551" w:history="1">
            <w:r w:rsidRPr="0079433C">
              <w:rPr>
                <w:rStyle w:val="Hipervnculo"/>
                <w:noProof/>
              </w:rPr>
              <w:t>DIAGRAMA DE CASOS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_Toc173934551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6E00A" w14:textId="7C0F7882" w:rsidR="00437A9C" w:rsidRDefault="00437A9C">
          <w:pPr>
            <w:pStyle w:val="TDC2"/>
            <w:tabs>
              <w:tab w:val="right" w:leader="dot" w:pos="9016"/>
            </w:tabs>
            <w:rPr>
              <w:noProof/>
              <w:kern w:val="2"/>
              <w:lang w:val="es-CO" w:eastAsia="es-CO"/>
              <w14:ligatures w14:val="standardContextual"/>
            </w:rPr>
          </w:pPr>
          <w:hyperlink w:anchor="_Toc173934552" w:history="1">
            <w:r w:rsidRPr="0079433C">
              <w:rPr>
                <w:rStyle w:val="Hipervnculo"/>
                <w:noProof/>
              </w:rPr>
              <w:t>DIAGRAMA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_Toc173934552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69DFC" w14:textId="1B5DAA0A" w:rsidR="0015571A" w:rsidRDefault="0015571A">
          <w:r>
            <w:rPr>
              <w:b/>
              <w:bCs/>
            </w:rPr>
            <w:fldChar w:fldCharType="end"/>
          </w:r>
        </w:p>
      </w:sdtContent>
    </w:sdt>
    <w:p w14:paraId="64AF8D71" w14:textId="33DEA1B3" w:rsidR="0015571A" w:rsidRDefault="0015571A" w:rsidP="0015571A">
      <w:pPr>
        <w:ind w:firstLine="0"/>
        <w:jc w:val="center"/>
      </w:pPr>
    </w:p>
    <w:p w14:paraId="2BCA585F" w14:textId="2011EFF4" w:rsidR="0015571A" w:rsidRPr="001A7D4A" w:rsidRDefault="0015571A" w:rsidP="00A91080">
      <w:pPr>
        <w:pStyle w:val="Ttulo2"/>
        <w:jc w:val="center"/>
      </w:pPr>
      <w:r w:rsidRPr="001A7D4A">
        <w:br w:type="page"/>
      </w:r>
      <w:bookmarkStart w:id="0" w:name="_Toc173934547"/>
      <w:r w:rsidR="00745FD6" w:rsidRPr="001A7D4A">
        <w:lastRenderedPageBreak/>
        <w:t>INTRODUCIÓN</w:t>
      </w:r>
      <w:bookmarkEnd w:id="0"/>
    </w:p>
    <w:p w14:paraId="1120A712" w14:textId="77777777" w:rsidR="00B27971" w:rsidRDefault="00B27971" w:rsidP="00B27971"/>
    <w:p w14:paraId="616C8477" w14:textId="2F6F6611" w:rsidR="00B27971" w:rsidRDefault="00B27971" w:rsidP="00B27971"/>
    <w:p w14:paraId="66A006E4" w14:textId="380E88F2" w:rsidR="008C2A7B" w:rsidRPr="008C2A7B" w:rsidRDefault="008C2A7B" w:rsidP="008C2A7B">
      <w:pPr>
        <w:spacing w:after="0" w:line="480" w:lineRule="auto"/>
        <w:ind w:firstLine="0"/>
        <w:rPr>
          <w:lang w:val="es-CO"/>
        </w:rPr>
      </w:pPr>
      <w:r w:rsidRPr="008C2A7B">
        <w:rPr>
          <w:lang w:val="es-CO"/>
        </w:rPr>
        <w:t>Kemel es una empresa dedicada a la producción de pan saludable bajo receta médica, con certificación del INVIMA en nutrición y salud. La propietaria de Kemel requiere un software que sea simple, fácil de usar</w:t>
      </w:r>
      <w:r w:rsidR="00947CBC">
        <w:rPr>
          <w:lang w:val="es-CO"/>
        </w:rPr>
        <w:t>,</w:t>
      </w:r>
      <w:r w:rsidR="0091158D">
        <w:rPr>
          <w:lang w:val="es-CO"/>
        </w:rPr>
        <w:t xml:space="preserve"> </w:t>
      </w:r>
      <w:r w:rsidRPr="008C2A7B">
        <w:rPr>
          <w:lang w:val="es-CO"/>
        </w:rPr>
        <w:t>mejor</w:t>
      </w:r>
      <w:r w:rsidR="0091158D">
        <w:rPr>
          <w:lang w:val="es-CO"/>
        </w:rPr>
        <w:t>e</w:t>
      </w:r>
      <w:r w:rsidRPr="008C2A7B">
        <w:rPr>
          <w:lang w:val="es-CO"/>
        </w:rPr>
        <w:t xml:space="preserve"> la organización y eficiencia de las operaciones diarias, y que también funcione como una tienda en línea para atraer nuevos clientes.</w:t>
      </w:r>
    </w:p>
    <w:p w14:paraId="24355031" w14:textId="77777777" w:rsidR="008C2A7B" w:rsidRPr="008C2A7B" w:rsidRDefault="008C2A7B" w:rsidP="008C2A7B">
      <w:pPr>
        <w:spacing w:after="0" w:line="480" w:lineRule="auto"/>
        <w:ind w:firstLine="0"/>
        <w:rPr>
          <w:lang w:val="es-CO"/>
        </w:rPr>
      </w:pPr>
      <w:r w:rsidRPr="008C2A7B">
        <w:rPr>
          <w:lang w:val="es-CO"/>
        </w:rPr>
        <w:t>El software debe gestionar la producción de cada pan, tomando los pedidos el día anterior y enviando la solicitud de elaboración a la panadería antes de las once de la mañana para ser elaborados y enviados el mismo día. Es crucial que el sistema informe al cliente sobre las condiciones de almacenamiento del pan y proporcione una descripción detallada de sus beneficios nutricionales y calóricos.</w:t>
      </w:r>
    </w:p>
    <w:p w14:paraId="2C5228D7" w14:textId="77777777" w:rsidR="008C2A7B" w:rsidRPr="008C2A7B" w:rsidRDefault="008C2A7B" w:rsidP="008C2A7B">
      <w:pPr>
        <w:spacing w:after="0" w:line="480" w:lineRule="auto"/>
        <w:ind w:firstLine="0"/>
        <w:rPr>
          <w:lang w:val="es-CO"/>
        </w:rPr>
      </w:pPr>
      <w:r w:rsidRPr="008C2A7B">
        <w:rPr>
          <w:lang w:val="es-CO"/>
        </w:rPr>
        <w:t>Además, el software debe incluir un sistema de pagos simple, un sistema de roles para gestionar la información de los clientes, pedidos y envíos, y funciones contables que permitan revisar, editar, guardar e imprimir datos. También debe contar con un sistema de gestión de facturación automatizado y un rol para la gestión del catálogo y control de contenido de la tienda en línea. El administrador debe tener acceso completo a todas las funciones anteriores, una interfaz sencilla y acceso a la base de datos de clientes para contactar directamente y ver en tiempo real el estado de los pedidos y cuentas.</w:t>
      </w:r>
    </w:p>
    <w:p w14:paraId="66F58D0E" w14:textId="5DBD0C64" w:rsidR="008C2A7B" w:rsidRPr="008C2A7B" w:rsidRDefault="008C2A7B" w:rsidP="008C2A7B">
      <w:pPr>
        <w:spacing w:after="0" w:line="480" w:lineRule="auto"/>
        <w:ind w:firstLine="0"/>
        <w:rPr>
          <w:lang w:val="es-CO"/>
        </w:rPr>
      </w:pPr>
      <w:r w:rsidRPr="008C2A7B">
        <w:rPr>
          <w:lang w:val="es-CO"/>
        </w:rPr>
        <w:t>Este proyecto tiene como objetivo desarrollar un software integral que satisfaga las necesidades de Kemel, optimizando sus procesos de venta, producción y gestión administrativa, y expandiendo su alcance a nuevos clientes a través de una tienda en línea.</w:t>
      </w:r>
    </w:p>
    <w:p w14:paraId="5FAB57EA" w14:textId="6A1CE1D2" w:rsidR="00B27971" w:rsidRDefault="00B27971" w:rsidP="00745FD6">
      <w:pPr>
        <w:ind w:firstLine="0"/>
      </w:pPr>
    </w:p>
    <w:p w14:paraId="18C3ED32" w14:textId="172CE4B7" w:rsidR="00F72C05" w:rsidRDefault="00F72C05" w:rsidP="00B27971"/>
    <w:p w14:paraId="304EF9A7" w14:textId="77777777" w:rsidR="00F72C05" w:rsidRDefault="00F72C05">
      <w:r>
        <w:br w:type="page"/>
      </w:r>
    </w:p>
    <w:p w14:paraId="0D489596" w14:textId="58377A21" w:rsidR="001919E4" w:rsidRDefault="001A7D4A" w:rsidP="00A91080">
      <w:pPr>
        <w:pStyle w:val="Ttulo2"/>
        <w:jc w:val="center"/>
      </w:pPr>
      <w:bookmarkStart w:id="1" w:name="_Toc173934548"/>
      <w:r>
        <w:lastRenderedPageBreak/>
        <w:t>REQUI</w:t>
      </w:r>
      <w:r w:rsidR="003F0A0D">
        <w:t>S</w:t>
      </w:r>
      <w:r>
        <w:t>ITOS</w:t>
      </w:r>
      <w:bookmarkEnd w:id="1"/>
    </w:p>
    <w:p w14:paraId="7506BE94" w14:textId="77777777" w:rsidR="00786B47" w:rsidRDefault="00293590" w:rsidP="00786B47">
      <w:pPr>
        <w:pStyle w:val="Ttulo3"/>
      </w:pPr>
      <w:bookmarkStart w:id="2" w:name="_Toc173934549"/>
      <w:r w:rsidRPr="001919E4">
        <w:t>Requisitos Funcionales</w:t>
      </w:r>
      <w:bookmarkEnd w:id="2"/>
    </w:p>
    <w:p w14:paraId="3C2E5AFB" w14:textId="77777777" w:rsidR="00786B47" w:rsidRDefault="00293590" w:rsidP="00786B47">
      <w:pPr>
        <w:pStyle w:val="Prrafodelista"/>
        <w:numPr>
          <w:ilvl w:val="0"/>
          <w:numId w:val="17"/>
        </w:numPr>
      </w:pPr>
      <w:r>
        <w:t>Gestión de Pedidos</w:t>
      </w:r>
    </w:p>
    <w:p w14:paraId="03653415" w14:textId="77777777" w:rsidR="00786B47" w:rsidRDefault="00293590" w:rsidP="00786B47">
      <w:pPr>
        <w:pStyle w:val="Prrafodelista"/>
        <w:numPr>
          <w:ilvl w:val="0"/>
          <w:numId w:val="17"/>
        </w:numPr>
      </w:pPr>
      <w:r>
        <w:t>Gestión de Producción</w:t>
      </w:r>
    </w:p>
    <w:p w14:paraId="31BD4AC0" w14:textId="77777777" w:rsidR="00786B47" w:rsidRDefault="00293590" w:rsidP="00786B47">
      <w:pPr>
        <w:pStyle w:val="Prrafodelista"/>
        <w:numPr>
          <w:ilvl w:val="0"/>
          <w:numId w:val="17"/>
        </w:numPr>
      </w:pPr>
      <w:r>
        <w:t>Información del Producto</w:t>
      </w:r>
    </w:p>
    <w:p w14:paraId="186D2E3B" w14:textId="77777777" w:rsidR="00786B47" w:rsidRDefault="00293590" w:rsidP="00786B47">
      <w:pPr>
        <w:pStyle w:val="Prrafodelista"/>
        <w:numPr>
          <w:ilvl w:val="0"/>
          <w:numId w:val="17"/>
        </w:numPr>
      </w:pPr>
      <w:r>
        <w:t>Sistema de Pagos</w:t>
      </w:r>
    </w:p>
    <w:p w14:paraId="4439E4F7" w14:textId="77777777" w:rsidR="00786B47" w:rsidRDefault="00865C42" w:rsidP="00786B47">
      <w:pPr>
        <w:pStyle w:val="Prrafodelista"/>
        <w:numPr>
          <w:ilvl w:val="0"/>
          <w:numId w:val="17"/>
        </w:numPr>
      </w:pPr>
      <w:r>
        <w:t>Control</w:t>
      </w:r>
      <w:r w:rsidR="00293590">
        <w:t xml:space="preserve"> de Usuarios</w:t>
      </w:r>
      <w:r w:rsidR="00923C9B">
        <w:t>,</w:t>
      </w:r>
      <w:r w:rsidR="00293590">
        <w:t xml:space="preserve"> Roles</w:t>
      </w:r>
      <w:r w:rsidR="00923C9B">
        <w:t xml:space="preserve"> </w:t>
      </w:r>
      <w:r w:rsidR="00293590">
        <w:t xml:space="preserve">y </w:t>
      </w:r>
      <w:r w:rsidR="00923C9B">
        <w:t>P</w:t>
      </w:r>
      <w:r w:rsidR="00293590">
        <w:t>ermisos.</w:t>
      </w:r>
    </w:p>
    <w:p w14:paraId="303FE289" w14:textId="77777777" w:rsidR="00786B47" w:rsidRDefault="00293590" w:rsidP="00786B47">
      <w:pPr>
        <w:pStyle w:val="Prrafodelista"/>
        <w:numPr>
          <w:ilvl w:val="0"/>
          <w:numId w:val="17"/>
        </w:numPr>
      </w:pPr>
      <w:r>
        <w:t>Funciones Contables</w:t>
      </w:r>
      <w:r w:rsidR="00865C42">
        <w:t xml:space="preserve">/ </w:t>
      </w:r>
      <w:r>
        <w:t>Revisar, editar, guardar e imprimir datos financieros.</w:t>
      </w:r>
    </w:p>
    <w:p w14:paraId="641B672D" w14:textId="77777777" w:rsidR="00786B47" w:rsidRDefault="00293590" w:rsidP="00786B47">
      <w:pPr>
        <w:pStyle w:val="Prrafodelista"/>
        <w:numPr>
          <w:ilvl w:val="0"/>
          <w:numId w:val="17"/>
        </w:numPr>
      </w:pPr>
      <w:r>
        <w:t>Sistema de Facturación</w:t>
      </w:r>
    </w:p>
    <w:p w14:paraId="65ECC5FF" w14:textId="77777777" w:rsidR="00786B47" w:rsidRDefault="00293590" w:rsidP="00786B47">
      <w:pPr>
        <w:pStyle w:val="Prrafodelista"/>
        <w:numPr>
          <w:ilvl w:val="0"/>
          <w:numId w:val="17"/>
        </w:numPr>
      </w:pPr>
      <w:r>
        <w:t>Gestión de Catálogo</w:t>
      </w:r>
    </w:p>
    <w:p w14:paraId="1BD23EF0" w14:textId="77777777" w:rsidR="00786B47" w:rsidRDefault="00293590" w:rsidP="00786B47">
      <w:pPr>
        <w:pStyle w:val="Prrafodelista"/>
        <w:numPr>
          <w:ilvl w:val="0"/>
          <w:numId w:val="17"/>
        </w:numPr>
      </w:pPr>
      <w:r>
        <w:t>Acceso a la base de datos de clientes y pedidos.</w:t>
      </w:r>
    </w:p>
    <w:p w14:paraId="0B2FB5D4" w14:textId="77777777" w:rsidR="00786B47" w:rsidRDefault="00293590" w:rsidP="00786B47">
      <w:pPr>
        <w:pStyle w:val="Prrafodelista"/>
        <w:numPr>
          <w:ilvl w:val="0"/>
          <w:numId w:val="17"/>
        </w:numPr>
      </w:pPr>
      <w:r>
        <w:t>Notificaciones y Alertas</w:t>
      </w:r>
    </w:p>
    <w:p w14:paraId="31291D26" w14:textId="77777777" w:rsidR="00786B47" w:rsidRDefault="00293590" w:rsidP="00054822">
      <w:pPr>
        <w:pStyle w:val="Prrafodelista"/>
        <w:numPr>
          <w:ilvl w:val="0"/>
          <w:numId w:val="17"/>
        </w:numPr>
      </w:pPr>
      <w:r>
        <w:t>Base de Datos</w:t>
      </w:r>
      <w:r w:rsidR="00054822">
        <w:t xml:space="preserve">/ </w:t>
      </w:r>
      <w:r>
        <w:t>Almacenar información de usuarios, pedidos, productos y transacciones.</w:t>
      </w:r>
    </w:p>
    <w:p w14:paraId="47248A39" w14:textId="77777777" w:rsidR="00786B47" w:rsidRDefault="00293590" w:rsidP="00786B47">
      <w:pPr>
        <w:pStyle w:val="Ttulo3"/>
      </w:pPr>
      <w:bookmarkStart w:id="3" w:name="_Toc173934550"/>
      <w:r w:rsidRPr="00786B47">
        <w:t>Requisitos No Funcionales</w:t>
      </w:r>
      <w:bookmarkEnd w:id="3"/>
    </w:p>
    <w:p w14:paraId="58696516" w14:textId="77777777" w:rsidR="00786B47" w:rsidRDefault="00293590" w:rsidP="00786B47">
      <w:pPr>
        <w:pStyle w:val="Prrafodelista"/>
        <w:numPr>
          <w:ilvl w:val="0"/>
          <w:numId w:val="24"/>
        </w:numPr>
      </w:pPr>
      <w:r>
        <w:t xml:space="preserve">Protección de datos personales y </w:t>
      </w:r>
      <w:proofErr w:type="gramStart"/>
      <w:r>
        <w:t>financieros.</w:t>
      </w:r>
      <w:r w:rsidR="00054822">
        <w:t>/</w:t>
      </w:r>
      <w:proofErr w:type="gramEnd"/>
      <w:r w:rsidR="00054822">
        <w:t xml:space="preserve"> cifrado</w:t>
      </w:r>
    </w:p>
    <w:p w14:paraId="144F1725" w14:textId="77777777" w:rsidR="00786B47" w:rsidRDefault="00293590" w:rsidP="00786B47">
      <w:pPr>
        <w:pStyle w:val="Prrafodelista"/>
        <w:numPr>
          <w:ilvl w:val="0"/>
          <w:numId w:val="24"/>
        </w:numPr>
      </w:pPr>
      <w:r>
        <w:t>Rendimiento</w:t>
      </w:r>
      <w:r w:rsidR="00054822">
        <w:t xml:space="preserve">/ </w:t>
      </w:r>
      <w:r w:rsidR="00923C9B">
        <w:t>Depuración</w:t>
      </w:r>
      <w:r w:rsidR="001A7D4A">
        <w:t xml:space="preserve"> de código </w:t>
      </w:r>
    </w:p>
    <w:p w14:paraId="254DF9BA" w14:textId="77777777" w:rsidR="00786B47" w:rsidRDefault="00293590" w:rsidP="00786B47">
      <w:pPr>
        <w:pStyle w:val="Prrafodelista"/>
        <w:numPr>
          <w:ilvl w:val="0"/>
          <w:numId w:val="24"/>
        </w:numPr>
      </w:pPr>
      <w:r>
        <w:t>Interfaz intuitiva y fácil de usar.</w:t>
      </w:r>
    </w:p>
    <w:p w14:paraId="33588192" w14:textId="77777777" w:rsidR="00786B47" w:rsidRDefault="00293590" w:rsidP="00786B47">
      <w:pPr>
        <w:pStyle w:val="Prrafodelista"/>
        <w:numPr>
          <w:ilvl w:val="0"/>
          <w:numId w:val="24"/>
        </w:numPr>
      </w:pPr>
      <w:r>
        <w:t>Compatibilidad</w:t>
      </w:r>
    </w:p>
    <w:p w14:paraId="211DDE92" w14:textId="77777777" w:rsidR="00786B47" w:rsidRDefault="007E0943" w:rsidP="00786B47">
      <w:pPr>
        <w:pStyle w:val="Prrafodelista"/>
        <w:numPr>
          <w:ilvl w:val="0"/>
          <w:numId w:val="24"/>
        </w:numPr>
      </w:pPr>
      <w:r>
        <w:t>Estructura</w:t>
      </w:r>
      <w:r w:rsidR="00293590">
        <w:t xml:space="preserve"> modular.</w:t>
      </w:r>
    </w:p>
    <w:p w14:paraId="1CAAC5CD" w14:textId="64EE32C0" w:rsidR="00293590" w:rsidRDefault="00293590" w:rsidP="00786B47">
      <w:pPr>
        <w:pStyle w:val="Prrafodelista"/>
        <w:numPr>
          <w:ilvl w:val="0"/>
          <w:numId w:val="24"/>
        </w:numPr>
      </w:pPr>
      <w:r>
        <w:t>Sistema de registro de errores.</w:t>
      </w:r>
    </w:p>
    <w:p w14:paraId="7207253F" w14:textId="31D5DC44" w:rsidR="007A22F4" w:rsidRDefault="007A22F4" w:rsidP="00293590">
      <w:pPr>
        <w:pStyle w:val="Ttulo"/>
      </w:pPr>
    </w:p>
    <w:p w14:paraId="746FDCEA" w14:textId="77777777" w:rsidR="007A22F4" w:rsidRDefault="007A22F4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4D1821CF" w14:textId="6CAB3D55" w:rsidR="00B27971" w:rsidRPr="008B7E24" w:rsidRDefault="008B7E24" w:rsidP="00A91080">
      <w:pPr>
        <w:pStyle w:val="Ttulo2"/>
        <w:jc w:val="center"/>
      </w:pPr>
      <w:bookmarkStart w:id="4" w:name="_Toc173934551"/>
      <w:r w:rsidRPr="008B7E24">
        <w:lastRenderedPageBreak/>
        <w:t>DIAGRAMA DE CASOS</w:t>
      </w:r>
      <w:bookmarkEnd w:id="4"/>
    </w:p>
    <w:p w14:paraId="03502F48" w14:textId="2D98DE0B" w:rsidR="00A91080" w:rsidRDefault="00A91080" w:rsidP="008B7E24">
      <w:pPr>
        <w:pStyle w:val="Ttulo"/>
      </w:pPr>
    </w:p>
    <w:p w14:paraId="5C8B0BE9" w14:textId="77777777" w:rsidR="00A91080" w:rsidRDefault="00A91080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7C56EB96" w14:textId="2443663C" w:rsidR="008B7E24" w:rsidRDefault="00A91080" w:rsidP="00A91080">
      <w:pPr>
        <w:pStyle w:val="Ttulo2"/>
        <w:jc w:val="center"/>
      </w:pPr>
      <w:bookmarkStart w:id="5" w:name="_Toc173934552"/>
      <w:r>
        <w:lastRenderedPageBreak/>
        <w:t>DIAGRAMA</w:t>
      </w:r>
      <w:bookmarkEnd w:id="5"/>
      <w:r w:rsidR="00CA4F29">
        <w:t xml:space="preserve"> UML</w:t>
      </w:r>
    </w:p>
    <w:p w14:paraId="00214A7A" w14:textId="77777777" w:rsidR="00CA4F29" w:rsidRPr="00CA4F29" w:rsidRDefault="00CA4F29" w:rsidP="00CA4F29"/>
    <w:sectPr w:rsidR="00CA4F29" w:rsidRPr="00CA4F29" w:rsidSect="002C37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A3901" w14:textId="77777777" w:rsidR="005B63D4" w:rsidRDefault="005B63D4">
      <w:pPr>
        <w:spacing w:line="240" w:lineRule="auto"/>
      </w:pPr>
      <w:r>
        <w:separator/>
      </w:r>
    </w:p>
    <w:p w14:paraId="41099E80" w14:textId="77777777" w:rsidR="005B63D4" w:rsidRDefault="005B63D4"/>
  </w:endnote>
  <w:endnote w:type="continuationSeparator" w:id="0">
    <w:p w14:paraId="41AFE1D5" w14:textId="77777777" w:rsidR="005B63D4" w:rsidRDefault="005B63D4">
      <w:pPr>
        <w:spacing w:line="240" w:lineRule="auto"/>
      </w:pPr>
      <w:r>
        <w:continuationSeparator/>
      </w:r>
    </w:p>
    <w:p w14:paraId="1377782E" w14:textId="77777777" w:rsidR="005B63D4" w:rsidRDefault="005B63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84B83" w14:textId="77777777" w:rsidR="009E173E" w:rsidRDefault="009E17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603F6" w14:textId="77777777" w:rsidR="009E173E" w:rsidRDefault="009E173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7970A" w14:textId="77777777" w:rsidR="009E173E" w:rsidRDefault="009E17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F5790" w14:textId="77777777" w:rsidR="005B63D4" w:rsidRDefault="005B63D4">
      <w:pPr>
        <w:spacing w:line="240" w:lineRule="auto"/>
      </w:pPr>
      <w:r>
        <w:separator/>
      </w:r>
    </w:p>
    <w:p w14:paraId="11EEEACF" w14:textId="77777777" w:rsidR="005B63D4" w:rsidRDefault="005B63D4"/>
  </w:footnote>
  <w:footnote w:type="continuationSeparator" w:id="0">
    <w:p w14:paraId="05F801C8" w14:textId="77777777" w:rsidR="005B63D4" w:rsidRDefault="005B63D4">
      <w:pPr>
        <w:spacing w:line="240" w:lineRule="auto"/>
      </w:pPr>
      <w:r>
        <w:continuationSeparator/>
      </w:r>
    </w:p>
    <w:p w14:paraId="1668FF3F" w14:textId="77777777" w:rsidR="005B63D4" w:rsidRDefault="005B63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DECF4" w14:textId="5AEB94B2" w:rsidR="009E173E" w:rsidRDefault="009E173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CF6A1" w14:textId="1AB44928" w:rsidR="00E81978" w:rsidRPr="00471BCB" w:rsidRDefault="00471BCB" w:rsidP="00471BCB">
    <w:pPr>
      <w:pStyle w:val="Encabezado"/>
    </w:pPr>
    <w:r>
      <w:rPr>
        <w:lang w:bidi="es-ES"/>
      </w:rPr>
      <w:t>Kemel.Online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5ACDD" w14:textId="7FB1969A" w:rsidR="00E81978" w:rsidRPr="008B0902" w:rsidRDefault="008B0902">
    <w:pPr>
      <w:pStyle w:val="Encabezado"/>
      <w:rPr>
        <w:rStyle w:val="Textoennegrita"/>
        <w:caps w:val="0"/>
        <w:lang w:bidi="es-ES"/>
      </w:rPr>
    </w:pPr>
    <w:r>
      <w:rPr>
        <w:lang w:bidi="es-ES"/>
      </w:rPr>
      <w:t>Kemel.Online</w:t>
    </w:r>
    <w:r w:rsidR="005D3A03">
      <w:rPr>
        <w:rStyle w:val="Textoennegrita"/>
        <w:lang w:bidi="es-ES"/>
      </w:rPr>
      <w:ptab w:relativeTo="margin" w:alignment="right" w:leader="none"/>
    </w:r>
    <w:r w:rsidR="005D3A03">
      <w:rPr>
        <w:rStyle w:val="Textoennegrita"/>
        <w:lang w:bidi="es-ES"/>
      </w:rPr>
      <w:fldChar w:fldCharType="begin"/>
    </w:r>
    <w:r w:rsidR="005D3A03">
      <w:rPr>
        <w:rStyle w:val="Textoennegrita"/>
        <w:lang w:bidi="es-ES"/>
      </w:rPr>
      <w:instrText xml:space="preserve"> PAGE   \* MERGEFORMAT </w:instrText>
    </w:r>
    <w:r w:rsidR="005D3A03">
      <w:rPr>
        <w:rStyle w:val="Textoennegrita"/>
        <w:lang w:bidi="es-ES"/>
      </w:rPr>
      <w:fldChar w:fldCharType="separate"/>
    </w:r>
    <w:r w:rsidR="000D3F41">
      <w:rPr>
        <w:rStyle w:val="Textoennegrita"/>
        <w:noProof/>
        <w:lang w:bidi="es-ES"/>
      </w:rPr>
      <w:t>1</w:t>
    </w:r>
    <w:r w:rsidR="005D3A03">
      <w:rPr>
        <w:rStyle w:val="Textoennegrita"/>
        <w:noProof/>
        <w:lang w:bidi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340E18"/>
    <w:multiLevelType w:val="multilevel"/>
    <w:tmpl w:val="DB62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257D5B"/>
    <w:multiLevelType w:val="hybridMultilevel"/>
    <w:tmpl w:val="F2148E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434DFA"/>
    <w:multiLevelType w:val="hybridMultilevel"/>
    <w:tmpl w:val="173A93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8E526A"/>
    <w:multiLevelType w:val="hybridMultilevel"/>
    <w:tmpl w:val="E550C3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C2417B"/>
    <w:multiLevelType w:val="hybridMultilevel"/>
    <w:tmpl w:val="98D497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D704C1"/>
    <w:multiLevelType w:val="hybridMultilevel"/>
    <w:tmpl w:val="3ADA33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E1E77"/>
    <w:multiLevelType w:val="hybridMultilevel"/>
    <w:tmpl w:val="DC04108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5A1099"/>
    <w:multiLevelType w:val="multilevel"/>
    <w:tmpl w:val="4268E1E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0915C6F"/>
    <w:multiLevelType w:val="hybridMultilevel"/>
    <w:tmpl w:val="B5BA36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702056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3B83211"/>
    <w:multiLevelType w:val="hybridMultilevel"/>
    <w:tmpl w:val="E1146E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624733">
    <w:abstractNumId w:val="9"/>
  </w:num>
  <w:num w:numId="2" w16cid:durableId="521939958">
    <w:abstractNumId w:val="7"/>
  </w:num>
  <w:num w:numId="3" w16cid:durableId="1422946811">
    <w:abstractNumId w:val="6"/>
  </w:num>
  <w:num w:numId="4" w16cid:durableId="2140415917">
    <w:abstractNumId w:val="5"/>
  </w:num>
  <w:num w:numId="5" w16cid:durableId="290942375">
    <w:abstractNumId w:val="4"/>
  </w:num>
  <w:num w:numId="6" w16cid:durableId="337081302">
    <w:abstractNumId w:val="8"/>
  </w:num>
  <w:num w:numId="7" w16cid:durableId="783765988">
    <w:abstractNumId w:val="3"/>
  </w:num>
  <w:num w:numId="8" w16cid:durableId="2140680925">
    <w:abstractNumId w:val="2"/>
  </w:num>
  <w:num w:numId="9" w16cid:durableId="990214104">
    <w:abstractNumId w:val="1"/>
  </w:num>
  <w:num w:numId="10" w16cid:durableId="1876195098">
    <w:abstractNumId w:val="0"/>
  </w:num>
  <w:num w:numId="11" w16cid:durableId="1676610271">
    <w:abstractNumId w:val="9"/>
    <w:lvlOverride w:ilvl="0">
      <w:startOverride w:val="1"/>
    </w:lvlOverride>
  </w:num>
  <w:num w:numId="12" w16cid:durableId="1272669929">
    <w:abstractNumId w:val="21"/>
  </w:num>
  <w:num w:numId="13" w16cid:durableId="5325248">
    <w:abstractNumId w:val="18"/>
  </w:num>
  <w:num w:numId="14" w16cid:durableId="106588172">
    <w:abstractNumId w:val="17"/>
  </w:num>
  <w:num w:numId="15" w16cid:durableId="1313219309">
    <w:abstractNumId w:val="20"/>
  </w:num>
  <w:num w:numId="16" w16cid:durableId="1586568148">
    <w:abstractNumId w:val="10"/>
  </w:num>
  <w:num w:numId="17" w16cid:durableId="2140027877">
    <w:abstractNumId w:val="11"/>
  </w:num>
  <w:num w:numId="18" w16cid:durableId="306132824">
    <w:abstractNumId w:val="22"/>
  </w:num>
  <w:num w:numId="19" w16cid:durableId="481890012">
    <w:abstractNumId w:val="15"/>
  </w:num>
  <w:num w:numId="20" w16cid:durableId="666709692">
    <w:abstractNumId w:val="14"/>
  </w:num>
  <w:num w:numId="21" w16cid:durableId="1507017135">
    <w:abstractNumId w:val="12"/>
  </w:num>
  <w:num w:numId="22" w16cid:durableId="608589554">
    <w:abstractNumId w:val="16"/>
  </w:num>
  <w:num w:numId="23" w16cid:durableId="797644263">
    <w:abstractNumId w:val="19"/>
  </w:num>
  <w:num w:numId="24" w16cid:durableId="14319703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1A"/>
    <w:rsid w:val="00004CE2"/>
    <w:rsid w:val="00054822"/>
    <w:rsid w:val="000D3F41"/>
    <w:rsid w:val="0015571A"/>
    <w:rsid w:val="00162AD8"/>
    <w:rsid w:val="001919E4"/>
    <w:rsid w:val="001A7D4A"/>
    <w:rsid w:val="001F0C14"/>
    <w:rsid w:val="00293590"/>
    <w:rsid w:val="002B1EF5"/>
    <w:rsid w:val="002C37BD"/>
    <w:rsid w:val="00355DCA"/>
    <w:rsid w:val="003F0A0D"/>
    <w:rsid w:val="00437A9C"/>
    <w:rsid w:val="00471BCB"/>
    <w:rsid w:val="004A6EC0"/>
    <w:rsid w:val="00551A02"/>
    <w:rsid w:val="005534FA"/>
    <w:rsid w:val="0059081E"/>
    <w:rsid w:val="005B63D4"/>
    <w:rsid w:val="005D3A03"/>
    <w:rsid w:val="006467CE"/>
    <w:rsid w:val="006E6B83"/>
    <w:rsid w:val="00745FD6"/>
    <w:rsid w:val="00786B47"/>
    <w:rsid w:val="007A22F4"/>
    <w:rsid w:val="007E0943"/>
    <w:rsid w:val="008002C0"/>
    <w:rsid w:val="00830316"/>
    <w:rsid w:val="00844E96"/>
    <w:rsid w:val="00865C42"/>
    <w:rsid w:val="008B0902"/>
    <w:rsid w:val="008B7E24"/>
    <w:rsid w:val="008C2A7B"/>
    <w:rsid w:val="008C5323"/>
    <w:rsid w:val="008F10C2"/>
    <w:rsid w:val="0091158D"/>
    <w:rsid w:val="009129CB"/>
    <w:rsid w:val="00923C9B"/>
    <w:rsid w:val="00947CBC"/>
    <w:rsid w:val="009A6A3B"/>
    <w:rsid w:val="009E173E"/>
    <w:rsid w:val="00A91080"/>
    <w:rsid w:val="00AB5BA3"/>
    <w:rsid w:val="00AF2C87"/>
    <w:rsid w:val="00B27971"/>
    <w:rsid w:val="00B823AA"/>
    <w:rsid w:val="00BA45DB"/>
    <w:rsid w:val="00BF4184"/>
    <w:rsid w:val="00C0601E"/>
    <w:rsid w:val="00C31D30"/>
    <w:rsid w:val="00CA4F29"/>
    <w:rsid w:val="00CD6E39"/>
    <w:rsid w:val="00CF6E91"/>
    <w:rsid w:val="00D85B68"/>
    <w:rsid w:val="00DD1F4A"/>
    <w:rsid w:val="00E6004D"/>
    <w:rsid w:val="00E81978"/>
    <w:rsid w:val="00EC3701"/>
    <w:rsid w:val="00F379B7"/>
    <w:rsid w:val="00F525FA"/>
    <w:rsid w:val="00F72C05"/>
    <w:rsid w:val="00FA0D03"/>
    <w:rsid w:val="00FA484B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20594F"/>
  <w15:chartTrackingRefBased/>
  <w15:docId w15:val="{E45607F4-114A-46AA-BC34-ECA2E155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after="12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Ttulo1">
    <w:name w:val="heading 1"/>
    <w:basedOn w:val="Normal"/>
    <w:next w:val="Normal"/>
    <w:link w:val="Ttulo1C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aps/>
      <w:smallCaps w:val="0"/>
    </w:rPr>
  </w:style>
  <w:style w:type="character" w:styleId="Textodelmarcadordeposicin">
    <w:name w:val="Placeholder Text"/>
    <w:basedOn w:val="Fuentedeprrafopredeter"/>
    <w:uiPriority w:val="99"/>
    <w:semiHidden/>
    <w:rsid w:val="005D3A03"/>
    <w:rPr>
      <w:color w:val="404040" w:themeColor="text1" w:themeTint="BF"/>
    </w:rPr>
  </w:style>
  <w:style w:type="paragraph" w:styleId="Sinespaciado">
    <w:name w:val="No Spacing"/>
    <w:aliases w:val="No Indent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4"/>
    <w:unhideWhenUsed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F2002"/>
    <w:pPr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F2002"/>
    <w:rPr>
      <w:kern w:val="24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F2002"/>
    <w:pPr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F2002"/>
    <w:rPr>
      <w:kern w:val="24"/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2002"/>
    <w:rPr>
      <w:kern w:val="24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2002"/>
    <w:rPr>
      <w:kern w:val="24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002C0"/>
    <w:pPr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2C0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5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39"/>
    <w:qFormat/>
    <w:pPr>
      <w:spacing w:before="240"/>
      <w:ind w:firstLine="0"/>
      <w:contextualSpacing/>
    </w:pPr>
  </w:style>
  <w:style w:type="table" w:styleId="Tablanormal1">
    <w:name w:val="Plain Table 1"/>
    <w:basedOn w:val="Tab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F2002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  <w:style w:type="paragraph" w:styleId="TDC1">
    <w:name w:val="toc 1"/>
    <w:basedOn w:val="Normal"/>
    <w:next w:val="Normal"/>
    <w:autoRedefine/>
    <w:uiPriority w:val="39"/>
    <w:unhideWhenUsed/>
    <w:rsid w:val="0015571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5571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15571A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15571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loz\AppData\Local\Microsoft\Office\16.0\DTS\es-CO%7b0C56C595-C0B0-4892-89B6-36A8E307E405%7d\%7bFA2B27F2-BBC8-4306-AC40-23ABA9338F19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5186DD6DD324EC38569A22248942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83294-0C79-40B2-AE78-D9B9C0C21520}"/>
      </w:docPartPr>
      <w:docPartBody>
        <w:p w:rsidR="00000000" w:rsidRDefault="00000000">
          <w:pPr>
            <w:pStyle w:val="15186DD6DD324EC38569A22248942368"/>
          </w:pPr>
          <w:r w:rsidRPr="00AB5BA3">
            <w:rPr>
              <w:lang w:bidi="es-ES"/>
            </w:rPr>
            <w:t xml:space="preserve">[Título aquí, </w:t>
          </w:r>
          <w:r w:rsidRPr="00AB5BA3">
            <w:rPr>
              <w:lang w:bidi="es-ES"/>
            </w:rPr>
            <w:t>hasta 12 palabras, en una o dos líneas]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C7"/>
    <w:rsid w:val="00A22BC7"/>
    <w:rsid w:val="00B84F73"/>
    <w:rsid w:val="00FA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5186DD6DD324EC38569A22248942368">
    <w:name w:val="15186DD6DD324EC38569A22248942368"/>
  </w:style>
  <w:style w:type="paragraph" w:customStyle="1" w:styleId="BD6F84349C764E9FA72F1D3CE158A25D">
    <w:name w:val="BD6F84349C764E9FA72F1D3CE158A25D"/>
  </w:style>
  <w:style w:type="paragraph" w:customStyle="1" w:styleId="A61A5A94083640EA94AEB38B9FDC8309">
    <w:name w:val="A61A5A94083640EA94AEB38B9FDC8309"/>
  </w:style>
  <w:style w:type="paragraph" w:customStyle="1" w:styleId="F8DBF374F55D431A83970CD94EE0F1CA">
    <w:name w:val="F8DBF374F55D431A83970CD94EE0F1CA"/>
  </w:style>
  <w:style w:type="paragraph" w:customStyle="1" w:styleId="3F8405739073466E8C863B3A24CFE4B9">
    <w:name w:val="3F8405739073466E8C863B3A24CFE4B9"/>
  </w:style>
  <w:style w:type="paragraph" w:customStyle="1" w:styleId="96AD6B4334A44B7095D1408EFE56E1B8">
    <w:name w:val="96AD6B4334A44B7095D1408EFE56E1B8"/>
  </w:style>
  <w:style w:type="character" w:styleId="nfasis">
    <w:name w:val="Emphasis"/>
    <w:basedOn w:val="Fuentedeprrafopredeter"/>
    <w:uiPriority w:val="4"/>
    <w:unhideWhenUsed/>
    <w:qFormat/>
    <w:rPr>
      <w:i/>
      <w:iCs/>
    </w:rPr>
  </w:style>
  <w:style w:type="paragraph" w:customStyle="1" w:styleId="C74CD2E408EC47139DF866CB3E660D46">
    <w:name w:val="C74CD2E408EC47139DF866CB3E660D46"/>
  </w:style>
  <w:style w:type="paragraph" w:customStyle="1" w:styleId="1830B85CED3A4866AB041FD83ED4D282">
    <w:name w:val="1830B85CED3A4866AB041FD83ED4D282"/>
  </w:style>
  <w:style w:type="paragraph" w:customStyle="1" w:styleId="503EBD324C23457D98258FF112E97C96">
    <w:name w:val="503EBD324C23457D98258FF112E97C96"/>
  </w:style>
  <w:style w:type="paragraph" w:customStyle="1" w:styleId="D871DA1B9983492591B4E776F4D81178">
    <w:name w:val="D871DA1B9983492591B4E776F4D81178"/>
  </w:style>
  <w:style w:type="paragraph" w:customStyle="1" w:styleId="E89B721F30AB4EE88093C88163BA678D">
    <w:name w:val="E89B721F30AB4EE88093C88163BA678D"/>
  </w:style>
  <w:style w:type="paragraph" w:customStyle="1" w:styleId="B8B7050E426A4116BB879C3BBE06858A">
    <w:name w:val="B8B7050E426A4116BB879C3BBE06858A"/>
  </w:style>
  <w:style w:type="paragraph" w:customStyle="1" w:styleId="810815FDCDC5474288D1F1CF0E43D66A">
    <w:name w:val="810815FDCDC5474288D1F1CF0E43D66A"/>
  </w:style>
  <w:style w:type="paragraph" w:customStyle="1" w:styleId="759141809EE7496BABAAEFF8E4D444C9">
    <w:name w:val="759141809EE7496BABAAEFF8E4D444C9"/>
  </w:style>
  <w:style w:type="paragraph" w:customStyle="1" w:styleId="3AC736FEB4B34C0E95D7298D07060FA3">
    <w:name w:val="3AC736FEB4B34C0E95D7298D07060FA3"/>
  </w:style>
  <w:style w:type="paragraph" w:customStyle="1" w:styleId="5656B758BD0344268C44B7925E2C67ED">
    <w:name w:val="5656B758BD0344268C44B7925E2C67ED"/>
  </w:style>
  <w:style w:type="paragraph" w:customStyle="1" w:styleId="31252ED13E3549BAB499B32E2BA29E24">
    <w:name w:val="31252ED13E3549BAB499B32E2BA29E24"/>
  </w:style>
  <w:style w:type="paragraph" w:customStyle="1" w:styleId="8BCE1154F03045AD918AF2A67E9AF6CD">
    <w:name w:val="8BCE1154F03045AD918AF2A67E9AF6CD"/>
  </w:style>
  <w:style w:type="paragraph" w:customStyle="1" w:styleId="38F2CC09D7344D1F8DA5F3F3939B5748">
    <w:name w:val="38F2CC09D7344D1F8DA5F3F3939B5748"/>
  </w:style>
  <w:style w:type="paragraph" w:customStyle="1" w:styleId="E60CFAB336574073BF32A1E2474244DB">
    <w:name w:val="E60CFAB336574073BF32A1E2474244DB"/>
  </w:style>
  <w:style w:type="paragraph" w:customStyle="1" w:styleId="8E7AB98B013E482DAB9B09C010BAE192">
    <w:name w:val="8E7AB98B013E482DAB9B09C010BAE192"/>
  </w:style>
  <w:style w:type="paragraph" w:customStyle="1" w:styleId="0DD92BF64AD84004A902E53ACD054BA6">
    <w:name w:val="0DD92BF64AD84004A902E53ACD054BA6"/>
  </w:style>
  <w:style w:type="paragraph" w:customStyle="1" w:styleId="FBD07C1AEFC7480A9C614226CA594DBC">
    <w:name w:val="FBD07C1AEFC7480A9C614226CA594DBC"/>
  </w:style>
  <w:style w:type="paragraph" w:customStyle="1" w:styleId="D0466F157A734A7389F3FD7E8FBB5E87">
    <w:name w:val="D0466F157A734A7389F3FD7E8FBB5E87"/>
  </w:style>
  <w:style w:type="paragraph" w:customStyle="1" w:styleId="47C906E7C61E4EBFBED43AA27CD2431E">
    <w:name w:val="47C906E7C61E4EBFBED43AA27CD2431E"/>
  </w:style>
  <w:style w:type="paragraph" w:customStyle="1" w:styleId="3189A184180D406DB6ADB53C45C302B2">
    <w:name w:val="3189A184180D406DB6ADB53C45C302B2"/>
  </w:style>
  <w:style w:type="paragraph" w:customStyle="1" w:styleId="FA34CD4D1F9242CEB8B041EF9C0ED2E7">
    <w:name w:val="FA34CD4D1F9242CEB8B041EF9C0ED2E7"/>
  </w:style>
  <w:style w:type="paragraph" w:customStyle="1" w:styleId="6B4A8FA4961A469EBB2E4375023E2F88">
    <w:name w:val="6B4A8FA4961A469EBB2E4375023E2F88"/>
  </w:style>
  <w:style w:type="paragraph" w:customStyle="1" w:styleId="A1AED4018449424199AE58E9E523D013">
    <w:name w:val="A1AED4018449424199AE58E9E523D013"/>
  </w:style>
  <w:style w:type="paragraph" w:customStyle="1" w:styleId="072B2E9B0C984B3489C27D40A91B0932">
    <w:name w:val="072B2E9B0C984B3489C27D40A91B0932"/>
  </w:style>
  <w:style w:type="paragraph" w:customStyle="1" w:styleId="EF8648D0365B466BA6710D87A0D02408">
    <w:name w:val="EF8648D0365B466BA6710D87A0D02408"/>
  </w:style>
  <w:style w:type="paragraph" w:customStyle="1" w:styleId="FBF77FA4ADFA4F76A10F77710E53A497">
    <w:name w:val="FBF77FA4ADFA4F76A10F77710E53A497"/>
  </w:style>
  <w:style w:type="paragraph" w:customStyle="1" w:styleId="F227EEF5D3084C62BFA0131B2E849945">
    <w:name w:val="F227EEF5D3084C62BFA0131B2E849945"/>
  </w:style>
  <w:style w:type="paragraph" w:customStyle="1" w:styleId="523CC72FE48845A7A3A36089B6F34290">
    <w:name w:val="523CC72FE48845A7A3A36089B6F34290"/>
  </w:style>
  <w:style w:type="paragraph" w:customStyle="1" w:styleId="5D3E7D85134D4D6294F1A53DFE0C5449">
    <w:name w:val="5D3E7D85134D4D6294F1A53DFE0C5449"/>
  </w:style>
  <w:style w:type="paragraph" w:customStyle="1" w:styleId="20F07BB46B0140DEB6FC7E2D30CF0D39">
    <w:name w:val="20F07BB46B0140DEB6FC7E2D30CF0D39"/>
  </w:style>
  <w:style w:type="paragraph" w:customStyle="1" w:styleId="D9701FDB152A45A8A83F80C38FE57772">
    <w:name w:val="D9701FDB152A45A8A83F80C38FE57772"/>
  </w:style>
  <w:style w:type="paragraph" w:customStyle="1" w:styleId="EF3833FC096E43EC8D93FB417309CFC5">
    <w:name w:val="EF3833FC096E43EC8D93FB417309CFC5"/>
  </w:style>
  <w:style w:type="paragraph" w:customStyle="1" w:styleId="DAEE5963DEED45EBBFBBED6C8C58F223">
    <w:name w:val="DAEE5963DEED45EBBFBBED6C8C58F223"/>
  </w:style>
  <w:style w:type="paragraph" w:customStyle="1" w:styleId="9EE2058FAF6B4830B27D866DEF527D82">
    <w:name w:val="9EE2058FAF6B4830B27D866DEF527D82"/>
  </w:style>
  <w:style w:type="paragraph" w:customStyle="1" w:styleId="B3FA93F6808A42A483BB3B94E36A4B6B">
    <w:name w:val="B3FA93F6808A42A483BB3B94E36A4B6B"/>
  </w:style>
  <w:style w:type="paragraph" w:customStyle="1" w:styleId="CB985A897F224FA3A8EE32CECC3DC800">
    <w:name w:val="CB985A897F224FA3A8EE32CECC3DC800"/>
  </w:style>
  <w:style w:type="paragraph" w:customStyle="1" w:styleId="479B436852DC45E1BF4F71A803C26165">
    <w:name w:val="479B436852DC45E1BF4F71A803C26165"/>
  </w:style>
  <w:style w:type="paragraph" w:customStyle="1" w:styleId="F6765446FEAF4C709FE0BCA3305E6CB8">
    <w:name w:val="F6765446FEAF4C709FE0BCA3305E6CB8"/>
  </w:style>
  <w:style w:type="paragraph" w:customStyle="1" w:styleId="0FA20972B9BD4A32B378B6CD78901A10">
    <w:name w:val="0FA20972B9BD4A32B378B6CD78901A10"/>
  </w:style>
  <w:style w:type="paragraph" w:customStyle="1" w:styleId="8B1E2D374AE7487CA862C3A5E6E6AF84">
    <w:name w:val="8B1E2D374AE7487CA862C3A5E6E6AF84"/>
  </w:style>
  <w:style w:type="paragraph" w:customStyle="1" w:styleId="A646D0E6DB8B4588AE124E2EBBA7B97B">
    <w:name w:val="A646D0E6DB8B4588AE124E2EBBA7B97B"/>
  </w:style>
  <w:style w:type="paragraph" w:customStyle="1" w:styleId="7510C1B3F7E046DB9580F906BDD6848E">
    <w:name w:val="7510C1B3F7E046DB9580F906BDD6848E"/>
  </w:style>
  <w:style w:type="paragraph" w:customStyle="1" w:styleId="EE5D13E4647644729FAAF08336B48650">
    <w:name w:val="EE5D13E4647644729FAAF08336B48650"/>
  </w:style>
  <w:style w:type="paragraph" w:customStyle="1" w:styleId="532FE1D2758743BDA3E293A596DBA3C2">
    <w:name w:val="532FE1D2758743BDA3E293A596DBA3C2"/>
  </w:style>
  <w:style w:type="paragraph" w:customStyle="1" w:styleId="EBB7B6D033724A81B73C7A1CB07A4BF2">
    <w:name w:val="EBB7B6D033724A81B73C7A1CB07A4BF2"/>
  </w:style>
  <w:style w:type="paragraph" w:customStyle="1" w:styleId="71DE5818FCC347D096EDB70B8A0F26D0">
    <w:name w:val="71DE5818FCC347D096EDB70B8A0F26D0"/>
  </w:style>
  <w:style w:type="paragraph" w:customStyle="1" w:styleId="66CD5E6B7BC646518A9C17D50CA014D9">
    <w:name w:val="66CD5E6B7BC646518A9C17D50CA014D9"/>
  </w:style>
  <w:style w:type="paragraph" w:customStyle="1" w:styleId="6C26104D03354931AE4CCC6B939A248F">
    <w:name w:val="6C26104D03354931AE4CCC6B939A248F"/>
  </w:style>
  <w:style w:type="paragraph" w:customStyle="1" w:styleId="332928CFB8EC4F2B81DF198FF79F50FD">
    <w:name w:val="332928CFB8EC4F2B81DF198FF79F50FD"/>
  </w:style>
  <w:style w:type="paragraph" w:customStyle="1" w:styleId="187E1C63C4E549D28EE0B3DAEA955AC9">
    <w:name w:val="187E1C63C4E549D28EE0B3DAEA955AC9"/>
  </w:style>
  <w:style w:type="paragraph" w:customStyle="1" w:styleId="EB3196E08A854AAEB8DCD85B18F9B3EE">
    <w:name w:val="EB3196E08A854AAEB8DCD85B18F9B3EE"/>
  </w:style>
  <w:style w:type="paragraph" w:customStyle="1" w:styleId="FA1437C1DA114E70861FDD8746C10142">
    <w:name w:val="FA1437C1DA114E70861FDD8746C10142"/>
  </w:style>
  <w:style w:type="paragraph" w:customStyle="1" w:styleId="2B970B85D5104484A5D3A1C5EAF66303">
    <w:name w:val="2B970B85D5104484A5D3A1C5EAF66303"/>
  </w:style>
  <w:style w:type="paragraph" w:customStyle="1" w:styleId="EEDA735B1F894000A615260FB7A62184">
    <w:name w:val="EEDA735B1F894000A615260FB7A62184"/>
  </w:style>
  <w:style w:type="paragraph" w:customStyle="1" w:styleId="B563B21E63EA4273AB88321F11C006C2">
    <w:name w:val="B563B21E63EA4273AB88321F11C006C2"/>
  </w:style>
  <w:style w:type="paragraph" w:customStyle="1" w:styleId="92A6171E1EF54C478D8F06343CD1A6D5">
    <w:name w:val="92A6171E1EF54C478D8F06343CD1A6D5"/>
  </w:style>
  <w:style w:type="paragraph" w:customStyle="1" w:styleId="FF2705F21B374730940CCBFDFE96BE69">
    <w:name w:val="FF2705F21B374730940CCBFDFE96BE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{1F557F86-9C50-44A9-8DEA-0DC88DF1A638}</b:Guid>
    <b:Title>Título del artículo</b:Title>
    <b:Year>Año</b:Year>
    <b:JournalName>Título del diario</b:JournalName>
    <b:Pages>Páginas desde - hasta</b:Pages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1</b:RefOrder>
  </b:Source>
  <b:Source>
    <b:Tag>Last</b:Tag>
    <b:SourceType>Book</b:SourceType>
    <b:Guid>{55FDDCE7-1BC5-4A9C-A8B0-C683C96516D6}</b:Guid>
    <b:Title>Título del libro</b:Title>
    <b:Year>Año</b:Year>
    <b:City>Nombre de la ciudad</b:City>
    <b:Publisher>Nombre del editor</b:Publisher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EDE72B4-B18C-4C50-A9D6-4B98EBA7F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{FA2B27F2-BBC8-4306-AC40-23ABA9338F19}tf03982351_win32.dotx</Template>
  <TotalTime>213</TotalTime>
  <Pages>6</Pages>
  <Words>468</Words>
  <Characters>2579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Formulación De Proyecto De Software</dc:title>
  <dc:subject/>
  <dc:creator/>
  <cp:keywords/>
  <dc:description/>
  <cp:lastModifiedBy>Jose Luis Paez Lozada</cp:lastModifiedBy>
  <cp:revision>28</cp:revision>
  <dcterms:created xsi:type="dcterms:W3CDTF">2024-08-07T16:32:00Z</dcterms:created>
  <dcterms:modified xsi:type="dcterms:W3CDTF">2024-08-07T20:07:00Z</dcterms:modified>
</cp:coreProperties>
</file>